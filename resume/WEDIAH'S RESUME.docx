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30C07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2AF922" w14:textId="77777777" w:rsidR="00692703" w:rsidRPr="00CF1A49" w:rsidRDefault="00601107" w:rsidP="00913946">
            <w:pPr>
              <w:pStyle w:val="Title"/>
            </w:pPr>
            <w:r w:rsidRPr="00601107">
              <w:rPr>
                <w:b/>
                <w:color w:val="auto"/>
              </w:rPr>
              <w:t>WEDIAH</w:t>
            </w:r>
            <w:r w:rsidR="00692703" w:rsidRPr="00601107">
              <w:rPr>
                <w:color w:val="auto"/>
              </w:rPr>
              <w:t xml:space="preserve"> </w:t>
            </w:r>
            <w:r>
              <w:rPr>
                <w:rStyle w:val="IntenseEmphasis"/>
              </w:rPr>
              <w:t>EMMANUEL</w:t>
            </w:r>
          </w:p>
          <w:p w14:paraId="03A47582" w14:textId="77777777" w:rsidR="00692703" w:rsidRPr="00CF1A49" w:rsidRDefault="00601107" w:rsidP="00913946">
            <w:pPr>
              <w:pStyle w:val="ContactInfo"/>
              <w:contextualSpacing w:val="0"/>
            </w:pPr>
            <w:r>
              <w:t>13 Sunday Street- London Hills, Accra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C7F9C354BD840D487464C615876DC0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01F4C">
              <w:t xml:space="preserve">+233 </w:t>
            </w:r>
            <w:r>
              <w:t>20</w:t>
            </w:r>
            <w:r w:rsidR="00101F4C">
              <w:t xml:space="preserve"> </w:t>
            </w:r>
            <w:r>
              <w:t>486</w:t>
            </w:r>
            <w:r w:rsidR="00101F4C">
              <w:t xml:space="preserve"> </w:t>
            </w:r>
            <w:r>
              <w:t>8516</w:t>
            </w:r>
          </w:p>
          <w:p w14:paraId="3BBB4B09" w14:textId="5D71F939" w:rsidR="00692703" w:rsidRDefault="00D85DB8" w:rsidP="00601107">
            <w:pPr>
              <w:pStyle w:val="ContactInfoEmphasis"/>
              <w:contextualSpacing w:val="0"/>
            </w:pPr>
            <w:hyperlink r:id="rId7" w:history="1">
              <w:r w:rsidR="00601107" w:rsidRPr="00536C29">
                <w:rPr>
                  <w:rStyle w:val="Hyperlink"/>
                </w:rPr>
                <w:t>emmanuelwediah@gmail.com</w:t>
              </w:r>
            </w:hyperlink>
            <w:r w:rsidR="00601107">
              <w:t xml:space="preserve"> . </w:t>
            </w:r>
            <w:hyperlink r:id="rId8" w:history="1">
              <w:r w:rsidR="0065731B" w:rsidRPr="006F1744">
                <w:rPr>
                  <w:rStyle w:val="Hyperlink"/>
                </w:rPr>
                <w:t>www.linkedin.com/in/wediah-emmanuel-578330230</w:t>
              </w:r>
            </w:hyperlink>
          </w:p>
          <w:p w14:paraId="573C9BC5" w14:textId="25958034" w:rsidR="0065731B" w:rsidRPr="00CF1A49" w:rsidRDefault="0065731B" w:rsidP="00601107">
            <w:pPr>
              <w:pStyle w:val="ContactInfoEmphasis"/>
              <w:contextualSpacing w:val="0"/>
            </w:pPr>
            <w:r w:rsidRPr="0065731B">
              <w:t>https://github.com/Wediah</w:t>
            </w:r>
          </w:p>
        </w:tc>
      </w:tr>
      <w:tr w:rsidR="009571D8" w:rsidRPr="00CF1A49" w14:paraId="47B1F42E" w14:textId="77777777" w:rsidTr="00692703">
        <w:tc>
          <w:tcPr>
            <w:tcW w:w="9360" w:type="dxa"/>
            <w:tcMar>
              <w:top w:w="432" w:type="dxa"/>
            </w:tcMar>
          </w:tcPr>
          <w:p w14:paraId="28545E4A" w14:textId="3113FF25" w:rsidR="001755A8" w:rsidRPr="00CF1A49" w:rsidRDefault="00601107" w:rsidP="00601107">
            <w:pPr>
              <w:contextualSpacing w:val="0"/>
            </w:pPr>
            <w:r>
              <w:t>Innovative and brilliant software engineer with the following skills: Java, SQL</w:t>
            </w:r>
            <w:r w:rsidR="00101F4C">
              <w:t>, Pytho</w:t>
            </w:r>
            <w:r w:rsidR="0065731B">
              <w:t>n and JavaScript</w:t>
            </w:r>
            <w:r w:rsidR="000B55AB">
              <w:t>. An amateur</w:t>
            </w:r>
            <w:r w:rsidR="00101F4C">
              <w:t xml:space="preserve"> in Microsoft Technologies with good familiarity in software engineering concepts, my strength in these areas will be very helpful in developing software applications for the company.</w:t>
            </w:r>
          </w:p>
        </w:tc>
      </w:tr>
    </w:tbl>
    <w:p w14:paraId="10F16480" w14:textId="7DE7F080" w:rsidR="004E01EB" w:rsidRPr="00CF1A49" w:rsidRDefault="0065731B" w:rsidP="004E01EB">
      <w:pPr>
        <w:pStyle w:val="Heading1"/>
      </w:pPr>
      <w:r>
        <w:t xml:space="preserve">EXPERIENCE </w:t>
      </w:r>
      <w:bookmarkStart w:id="0" w:name="_GoBack"/>
      <w:bookmarkEnd w:id="0"/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0825E69" w14:textId="77777777" w:rsidTr="00D66A52">
        <w:tc>
          <w:tcPr>
            <w:tcW w:w="9355" w:type="dxa"/>
          </w:tcPr>
          <w:p w14:paraId="17A94989" w14:textId="77777777" w:rsidR="001D0BF1" w:rsidRPr="00CF1A49" w:rsidRDefault="000B55AB" w:rsidP="001D0BF1">
            <w:pPr>
              <w:pStyle w:val="Heading3"/>
              <w:contextualSpacing w:val="0"/>
              <w:outlineLvl w:val="2"/>
            </w:pPr>
            <w:r>
              <w:t>2021</w:t>
            </w:r>
            <w:r w:rsidR="001D0BF1" w:rsidRPr="00CF1A49">
              <w:t xml:space="preserve"> – </w:t>
            </w:r>
            <w:r>
              <w:t>2022</w:t>
            </w:r>
          </w:p>
          <w:p w14:paraId="5476C7BD" w14:textId="77777777" w:rsidR="001D0BF1" w:rsidRPr="00CF1A49" w:rsidRDefault="000B55AB" w:rsidP="001D0BF1">
            <w:pPr>
              <w:pStyle w:val="Heading2"/>
              <w:contextualSpacing w:val="0"/>
              <w:outlineLvl w:val="1"/>
            </w:pPr>
            <w:r>
              <w:t>ADMINSTRATIVE 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ICGC REVIVAL TEMPLE</w:t>
            </w:r>
          </w:p>
          <w:p w14:paraId="6BD975A0" w14:textId="58311E5C" w:rsidR="001E3120" w:rsidRPr="00CF1A49" w:rsidRDefault="000B55AB" w:rsidP="000B55AB">
            <w:pPr>
              <w:contextualSpacing w:val="0"/>
            </w:pPr>
            <w:r>
              <w:t xml:space="preserve">Implemented the use of Microsoft technologies to enhance the processing of new members and </w:t>
            </w:r>
            <w:r w:rsidR="0065731B">
              <w:t>managing of finance</w:t>
            </w:r>
            <w:r>
              <w:t>s.</w:t>
            </w:r>
          </w:p>
        </w:tc>
      </w:tr>
      <w:tr w:rsidR="00F61DF9" w:rsidRPr="00CF1A49" w14:paraId="2484BFDE" w14:textId="77777777" w:rsidTr="00F61DF9">
        <w:tc>
          <w:tcPr>
            <w:tcW w:w="9355" w:type="dxa"/>
            <w:tcMar>
              <w:top w:w="216" w:type="dxa"/>
            </w:tcMar>
          </w:tcPr>
          <w:p w14:paraId="746C892E" w14:textId="77777777" w:rsidR="00F61DF9" w:rsidRPr="00CF1A49" w:rsidRDefault="00F61DF9" w:rsidP="000B55AB">
            <w:pPr>
              <w:pStyle w:val="Heading3"/>
              <w:contextualSpacing w:val="0"/>
              <w:outlineLvl w:val="2"/>
            </w:pPr>
          </w:p>
          <w:p w14:paraId="02D79BE8" w14:textId="77777777" w:rsidR="00F61DF9" w:rsidRDefault="00F61DF9" w:rsidP="000B55AB"/>
        </w:tc>
      </w:tr>
    </w:tbl>
    <w:sdt>
      <w:sdtPr>
        <w:alias w:val="Education:"/>
        <w:tag w:val="Education:"/>
        <w:id w:val="-1908763273"/>
        <w:placeholder>
          <w:docPart w:val="4DA40E7D92314908AED06E2CF730B88A"/>
        </w:placeholder>
        <w:temporary/>
        <w:showingPlcHdr/>
        <w15:appearance w15:val="hidden"/>
      </w:sdtPr>
      <w:sdtEndPr/>
      <w:sdtContent>
        <w:p w14:paraId="13C15E0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7E17155" w14:textId="77777777" w:rsidTr="00D66A52">
        <w:tc>
          <w:tcPr>
            <w:tcW w:w="9355" w:type="dxa"/>
          </w:tcPr>
          <w:p w14:paraId="7C41DE41" w14:textId="77777777" w:rsidR="001D0BF1" w:rsidRPr="00CF1A49" w:rsidRDefault="000B55AB" w:rsidP="001D0BF1">
            <w:pPr>
              <w:pStyle w:val="Heading3"/>
              <w:contextualSpacing w:val="0"/>
              <w:outlineLvl w:val="2"/>
            </w:pPr>
            <w:r>
              <w:t>January</w:t>
            </w:r>
            <w:r w:rsidR="001D0BF1" w:rsidRPr="00CF1A49">
              <w:t xml:space="preserve"> </w:t>
            </w:r>
            <w:r>
              <w:t>2022</w:t>
            </w:r>
          </w:p>
          <w:p w14:paraId="05F85309" w14:textId="77777777" w:rsidR="001D0BF1" w:rsidRPr="00CF1A49" w:rsidRDefault="000B55AB" w:rsidP="001D0BF1">
            <w:pPr>
              <w:pStyle w:val="Heading2"/>
              <w:contextualSpacing w:val="0"/>
              <w:outlineLvl w:val="1"/>
            </w:pPr>
            <w:r>
              <w:t>HND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ACCRA TECHNICAL UNIVERSITY</w:t>
            </w:r>
          </w:p>
          <w:p w14:paraId="229637A5" w14:textId="77777777" w:rsidR="007538DC" w:rsidRPr="00CF1A49" w:rsidRDefault="007538DC" w:rsidP="000B55AB">
            <w:pPr>
              <w:contextualSpacing w:val="0"/>
            </w:pPr>
          </w:p>
        </w:tc>
      </w:tr>
      <w:tr w:rsidR="00F61DF9" w:rsidRPr="00CF1A49" w14:paraId="2176C0F4" w14:textId="77777777" w:rsidTr="00F61DF9">
        <w:tc>
          <w:tcPr>
            <w:tcW w:w="9355" w:type="dxa"/>
            <w:tcMar>
              <w:top w:w="216" w:type="dxa"/>
            </w:tcMar>
          </w:tcPr>
          <w:p w14:paraId="1EC5B328" w14:textId="77777777" w:rsidR="00F61DF9" w:rsidRDefault="00F61DF9" w:rsidP="000B55AB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32B5711F26E742F2A139F8CEFB6B4447"/>
        </w:placeholder>
        <w:temporary/>
        <w:showingPlcHdr/>
        <w15:appearance w15:val="hidden"/>
      </w:sdtPr>
      <w:sdtEndPr/>
      <w:sdtContent>
        <w:p w14:paraId="63D505B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939A3FD" w14:textId="77777777" w:rsidTr="00CF1A49">
        <w:tc>
          <w:tcPr>
            <w:tcW w:w="4675" w:type="dxa"/>
          </w:tcPr>
          <w:p w14:paraId="7E4821DA" w14:textId="77777777" w:rsidR="001E3120" w:rsidRDefault="000B55AB" w:rsidP="006E1507">
            <w:pPr>
              <w:pStyle w:val="ListBullet"/>
              <w:contextualSpacing w:val="0"/>
            </w:pPr>
            <w:r>
              <w:t xml:space="preserve">Familiarity with multiple hardware/software </w:t>
            </w:r>
          </w:p>
          <w:p w14:paraId="30479E22" w14:textId="77777777" w:rsidR="000B55AB" w:rsidRPr="006E1507" w:rsidRDefault="007359CA" w:rsidP="000B55A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environments</w:t>
            </w:r>
          </w:p>
          <w:p w14:paraId="468A5498" w14:textId="0163EEE2" w:rsidR="001F4E6D" w:rsidRPr="006E1507" w:rsidRDefault="004F2467" w:rsidP="007359CA">
            <w:pPr>
              <w:pStyle w:val="ListBullet"/>
              <w:contextualSpacing w:val="0"/>
            </w:pPr>
            <w:r>
              <w:t>Programming skills includes:</w:t>
            </w:r>
            <w:r w:rsidR="007359CA">
              <w:t xml:space="preserve"> Java, Python, </w:t>
            </w:r>
            <w:r w:rsidR="0059070C">
              <w:t>SQL and JavaScript.</w:t>
            </w:r>
          </w:p>
        </w:tc>
        <w:tc>
          <w:tcPr>
            <w:tcW w:w="4675" w:type="dxa"/>
            <w:tcMar>
              <w:left w:w="360" w:type="dxa"/>
            </w:tcMar>
          </w:tcPr>
          <w:p w14:paraId="43DC27AE" w14:textId="77777777" w:rsidR="003A0632" w:rsidRPr="006E1507" w:rsidRDefault="003A0632" w:rsidP="007359C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6FEB1D98" w14:textId="77777777" w:rsidR="001E3120" w:rsidRPr="006E1507" w:rsidRDefault="001E3120" w:rsidP="007359C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9DB32D3" w14:textId="77777777" w:rsidR="001E3120" w:rsidRPr="006E1507" w:rsidRDefault="001E3120" w:rsidP="007359C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E96A4BD8227A45F39BCC2B26D63CE058"/>
        </w:placeholder>
        <w:temporary/>
        <w:showingPlcHdr/>
        <w15:appearance w15:val="hidden"/>
      </w:sdtPr>
      <w:sdtEndPr/>
      <w:sdtContent>
        <w:p w14:paraId="13550ADD" w14:textId="77777777" w:rsidR="00B51D1B" w:rsidRDefault="0062312F" w:rsidP="00124968">
          <w:pPr>
            <w:pStyle w:val="Heading1"/>
          </w:pPr>
          <w:r w:rsidRPr="00CF1A49">
            <w:t>Activities</w:t>
          </w:r>
        </w:p>
      </w:sdtContent>
    </w:sdt>
    <w:p w14:paraId="408E6D9E" w14:textId="77777777" w:rsidR="00124968" w:rsidRDefault="00124968" w:rsidP="00124968">
      <w:pPr>
        <w:pStyle w:val="ListParagraph"/>
        <w:numPr>
          <w:ilvl w:val="0"/>
          <w:numId w:val="17"/>
        </w:numPr>
      </w:pPr>
      <w:r>
        <w:t>Multilingual in English, Twi, and Adangbe.</w:t>
      </w:r>
    </w:p>
    <w:p w14:paraId="33101C1E" w14:textId="646050CB" w:rsidR="00124968" w:rsidRPr="00124968" w:rsidRDefault="00124968" w:rsidP="0059070C">
      <w:pPr>
        <w:pStyle w:val="ListParagraph"/>
      </w:pPr>
    </w:p>
    <w:sectPr w:rsidR="00124968" w:rsidRPr="00124968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E047A" w14:textId="77777777" w:rsidR="00D85DB8" w:rsidRDefault="00D85DB8" w:rsidP="0068194B">
      <w:r>
        <w:separator/>
      </w:r>
    </w:p>
    <w:p w14:paraId="3F4E6322" w14:textId="77777777" w:rsidR="00D85DB8" w:rsidRDefault="00D85DB8"/>
    <w:p w14:paraId="3D3DECA3" w14:textId="77777777" w:rsidR="00D85DB8" w:rsidRDefault="00D85DB8"/>
  </w:endnote>
  <w:endnote w:type="continuationSeparator" w:id="0">
    <w:p w14:paraId="61CFD851" w14:textId="77777777" w:rsidR="00D85DB8" w:rsidRDefault="00D85DB8" w:rsidP="0068194B">
      <w:r>
        <w:continuationSeparator/>
      </w:r>
    </w:p>
    <w:p w14:paraId="7DAA7AE2" w14:textId="77777777" w:rsidR="00D85DB8" w:rsidRDefault="00D85DB8"/>
    <w:p w14:paraId="103919AE" w14:textId="77777777" w:rsidR="00D85DB8" w:rsidRDefault="00D85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D83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2BBE7" w14:textId="77777777" w:rsidR="00D85DB8" w:rsidRDefault="00D85DB8" w:rsidP="0068194B">
      <w:r>
        <w:separator/>
      </w:r>
    </w:p>
    <w:p w14:paraId="568F65B5" w14:textId="77777777" w:rsidR="00D85DB8" w:rsidRDefault="00D85DB8"/>
    <w:p w14:paraId="563DB3F5" w14:textId="77777777" w:rsidR="00D85DB8" w:rsidRDefault="00D85DB8"/>
  </w:footnote>
  <w:footnote w:type="continuationSeparator" w:id="0">
    <w:p w14:paraId="2AFB6A8D" w14:textId="77777777" w:rsidR="00D85DB8" w:rsidRDefault="00D85DB8" w:rsidP="0068194B">
      <w:r>
        <w:continuationSeparator/>
      </w:r>
    </w:p>
    <w:p w14:paraId="0A3379EB" w14:textId="77777777" w:rsidR="00D85DB8" w:rsidRDefault="00D85DB8"/>
    <w:p w14:paraId="73D8E5EA" w14:textId="77777777" w:rsidR="00D85DB8" w:rsidRDefault="00D85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AEF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44885D" wp14:editId="72302F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79AE7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1951AEE"/>
    <w:multiLevelType w:val="hybridMultilevel"/>
    <w:tmpl w:val="82AA3308"/>
    <w:lvl w:ilvl="0" w:tplc="32A0A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83E13"/>
    <w:multiLevelType w:val="hybridMultilevel"/>
    <w:tmpl w:val="24040638"/>
    <w:lvl w:ilvl="0" w:tplc="32A0A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92900"/>
    <w:multiLevelType w:val="hybridMultilevel"/>
    <w:tmpl w:val="5FB0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89360EA"/>
    <w:multiLevelType w:val="hybridMultilevel"/>
    <w:tmpl w:val="51082F52"/>
    <w:lvl w:ilvl="0" w:tplc="32A0A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07"/>
    <w:rsid w:val="000001EF"/>
    <w:rsid w:val="00007322"/>
    <w:rsid w:val="00007728"/>
    <w:rsid w:val="00024584"/>
    <w:rsid w:val="00024730"/>
    <w:rsid w:val="00055E95"/>
    <w:rsid w:val="0007021F"/>
    <w:rsid w:val="000B2BA5"/>
    <w:rsid w:val="000B55AB"/>
    <w:rsid w:val="000F2F8C"/>
    <w:rsid w:val="0010006E"/>
    <w:rsid w:val="00101F4C"/>
    <w:rsid w:val="001045A8"/>
    <w:rsid w:val="00114A91"/>
    <w:rsid w:val="00124968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467"/>
    <w:rsid w:val="00510392"/>
    <w:rsid w:val="00513E2A"/>
    <w:rsid w:val="00566A35"/>
    <w:rsid w:val="0056701E"/>
    <w:rsid w:val="005740D7"/>
    <w:rsid w:val="0059070C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107"/>
    <w:rsid w:val="0062312F"/>
    <w:rsid w:val="00625F2C"/>
    <w:rsid w:val="0065731B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59C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03B7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DB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3AC7"/>
  <w15:chartTrackingRefBased/>
  <w15:docId w15:val="{2555309F-C9C6-49E1-9488-FC9A2521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wediah-emmanuel-5783302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manuelwediah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7F9C354BD840D487464C615876D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FCF2-E991-4BA2-9B21-C5DB1CBFEC7E}"/>
      </w:docPartPr>
      <w:docPartBody>
        <w:p w:rsidR="00882BEE" w:rsidRDefault="001728C7">
          <w:pPr>
            <w:pStyle w:val="9C7F9C354BD840D487464C615876DC00"/>
          </w:pPr>
          <w:r w:rsidRPr="00CF1A49">
            <w:t>·</w:t>
          </w:r>
        </w:p>
      </w:docPartBody>
    </w:docPart>
    <w:docPart>
      <w:docPartPr>
        <w:name w:val="4DA40E7D92314908AED06E2CF730B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208EC-4755-45CE-9BAA-08FF6CCCB1E1}"/>
      </w:docPartPr>
      <w:docPartBody>
        <w:p w:rsidR="00882BEE" w:rsidRDefault="001728C7">
          <w:pPr>
            <w:pStyle w:val="4DA40E7D92314908AED06E2CF730B88A"/>
          </w:pPr>
          <w:r w:rsidRPr="00CF1A49">
            <w:t>Education</w:t>
          </w:r>
        </w:p>
      </w:docPartBody>
    </w:docPart>
    <w:docPart>
      <w:docPartPr>
        <w:name w:val="32B5711F26E742F2A139F8CEFB6B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42D33-8BC4-4DBA-A2F2-3BD9CA7607D1}"/>
      </w:docPartPr>
      <w:docPartBody>
        <w:p w:rsidR="00882BEE" w:rsidRDefault="001728C7">
          <w:pPr>
            <w:pStyle w:val="32B5711F26E742F2A139F8CEFB6B4447"/>
          </w:pPr>
          <w:r w:rsidRPr="00CF1A49">
            <w:t>Skills</w:t>
          </w:r>
        </w:p>
      </w:docPartBody>
    </w:docPart>
    <w:docPart>
      <w:docPartPr>
        <w:name w:val="E96A4BD8227A45F39BCC2B26D63CE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C0910-DACB-4C7B-BC3A-ECCAD2E80DB2}"/>
      </w:docPartPr>
      <w:docPartBody>
        <w:p w:rsidR="00882BEE" w:rsidRDefault="001728C7">
          <w:pPr>
            <w:pStyle w:val="E96A4BD8227A45F39BCC2B26D63CE05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C7"/>
    <w:rsid w:val="001728C7"/>
    <w:rsid w:val="00882BEE"/>
    <w:rsid w:val="00994488"/>
    <w:rsid w:val="00B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C7F9C354BD840D487464C615876DC00">
    <w:name w:val="9C7F9C354BD840D487464C615876DC00"/>
  </w:style>
  <w:style w:type="paragraph" w:customStyle="1" w:styleId="412884BD4755412FB42F0DD8395D14A7">
    <w:name w:val="412884BD4755412FB42F0DD8395D14A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A40E7D92314908AED06E2CF730B88A">
    <w:name w:val="4DA40E7D92314908AED06E2CF730B88A"/>
  </w:style>
  <w:style w:type="paragraph" w:customStyle="1" w:styleId="32B5711F26E742F2A139F8CEFB6B4447">
    <w:name w:val="32B5711F26E742F2A139F8CEFB6B4447"/>
  </w:style>
  <w:style w:type="paragraph" w:customStyle="1" w:styleId="E96A4BD8227A45F39BCC2B26D63CE058">
    <w:name w:val="E96A4BD8227A45F39BCC2B26D63CE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2022-07-19T07:07:00Z</dcterms:created>
  <dcterms:modified xsi:type="dcterms:W3CDTF">2022-10-16T21:25:00Z</dcterms:modified>
  <cp:category/>
</cp:coreProperties>
</file>